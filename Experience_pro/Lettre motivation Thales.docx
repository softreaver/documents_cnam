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91ED" w14:textId="77777777" w:rsidR="00A27383" w:rsidRDefault="002611A2" w:rsidP="00B25450">
      <w:pPr>
        <w:pStyle w:val="Titre"/>
        <w:ind w:left="567"/>
      </w:pPr>
      <w:r>
        <w:t>Christopher MILAZZO</w:t>
      </w:r>
    </w:p>
    <w:p w14:paraId="56273A10" w14:textId="184C67EB" w:rsidR="005A737F" w:rsidRDefault="002611A2" w:rsidP="004677FF">
      <w:pPr>
        <w:spacing w:after="0"/>
        <w:ind w:left="567" w:right="-868"/>
        <w:rPr>
          <w:sz w:val="24"/>
          <w:szCs w:val="24"/>
          <w:lang w:bidi="fr-FR"/>
        </w:rPr>
      </w:pPr>
      <w:r w:rsidRPr="00B25450">
        <w:rPr>
          <w:sz w:val="24"/>
          <w:szCs w:val="24"/>
        </w:rPr>
        <w:t xml:space="preserve">Appt L11 – 203 Avenue de Grande </w:t>
      </w:r>
      <w:r w:rsidR="00102672" w:rsidRPr="00B25450">
        <w:rPr>
          <w:sz w:val="24"/>
          <w:szCs w:val="24"/>
        </w:rPr>
        <w:t>B</w:t>
      </w:r>
      <w:r w:rsidRPr="00B25450">
        <w:rPr>
          <w:sz w:val="24"/>
          <w:szCs w:val="24"/>
        </w:rPr>
        <w:t>retagne</w:t>
      </w:r>
      <w:r w:rsidR="005A737F">
        <w:rPr>
          <w:sz w:val="24"/>
          <w:szCs w:val="24"/>
        </w:rPr>
        <w:t>, 31300 TOULOUSE</w:t>
      </w:r>
    </w:p>
    <w:p w14:paraId="1C0AAAEE" w14:textId="700B1877" w:rsidR="004677FF" w:rsidRDefault="002611A2" w:rsidP="004677FF">
      <w:pPr>
        <w:spacing w:after="0"/>
        <w:ind w:left="567" w:right="-868"/>
        <w:rPr>
          <w:sz w:val="24"/>
          <w:szCs w:val="24"/>
        </w:rPr>
      </w:pPr>
      <w:r w:rsidRPr="00B25450">
        <w:rPr>
          <w:sz w:val="24"/>
          <w:szCs w:val="24"/>
        </w:rPr>
        <w:t>06 65 10 41</w:t>
      </w:r>
      <w:r w:rsidR="004677FF">
        <w:rPr>
          <w:sz w:val="24"/>
          <w:szCs w:val="24"/>
        </w:rPr>
        <w:t xml:space="preserve"> </w:t>
      </w:r>
      <w:r w:rsidRPr="00B25450">
        <w:rPr>
          <w:sz w:val="24"/>
          <w:szCs w:val="24"/>
        </w:rPr>
        <w:t>83</w:t>
      </w:r>
      <w:r w:rsidR="00965D17" w:rsidRPr="00B25450">
        <w:rPr>
          <w:sz w:val="24"/>
          <w:szCs w:val="24"/>
          <w:lang w:bidi="fr-FR"/>
        </w:rPr>
        <w:t> | </w:t>
      </w:r>
      <w:hyperlink r:id="rId7" w:history="1">
        <w:r w:rsidR="004677FF" w:rsidRPr="00FA77E8">
          <w:rPr>
            <w:rStyle w:val="Lienhypertexte"/>
            <w:sz w:val="24"/>
            <w:szCs w:val="24"/>
            <w:lang w:bidi="fr-FR"/>
          </w:rPr>
          <w:t>c.</w:t>
        </w:r>
        <w:r w:rsidR="004677FF" w:rsidRPr="00FA77E8">
          <w:rPr>
            <w:rStyle w:val="Lienhypertexte"/>
            <w:sz w:val="24"/>
            <w:szCs w:val="24"/>
          </w:rPr>
          <w:t>milazzo.dev@gmail.com</w:t>
        </w:r>
      </w:hyperlink>
    </w:p>
    <w:p w14:paraId="04BF610C" w14:textId="77777777" w:rsidR="004677FF" w:rsidRPr="004677FF" w:rsidRDefault="004677FF" w:rsidP="004677FF">
      <w:pPr>
        <w:spacing w:after="0"/>
        <w:ind w:left="567" w:right="-868"/>
        <w:rPr>
          <w:sz w:val="24"/>
          <w:szCs w:val="24"/>
        </w:rPr>
      </w:pPr>
    </w:p>
    <w:p w14:paraId="6CE5D1F7" w14:textId="77777777" w:rsidR="004677FF" w:rsidRPr="004677FF" w:rsidRDefault="004677FF" w:rsidP="004677FF">
      <w:pPr>
        <w:pStyle w:val="Adresse"/>
        <w:ind w:right="-301"/>
      </w:pPr>
    </w:p>
    <w:p w14:paraId="30DA65E5" w14:textId="68BE251E" w:rsidR="002611A2" w:rsidRPr="00B25450" w:rsidRDefault="00B25450" w:rsidP="004677FF">
      <w:pPr>
        <w:pStyle w:val="Date"/>
        <w:spacing w:before="0" w:after="0"/>
        <w:ind w:left="567"/>
        <w:rPr>
          <w:b w:val="0"/>
          <w:bCs w:val="0"/>
          <w:sz w:val="24"/>
          <w:szCs w:val="24"/>
        </w:rPr>
      </w:pPr>
      <w:r w:rsidRPr="00B25450">
        <w:rPr>
          <w:b w:val="0"/>
          <w:bCs w:val="0"/>
          <w:sz w:val="24"/>
          <w:szCs w:val="24"/>
        </w:rPr>
        <w:t xml:space="preserve">Le </w:t>
      </w:r>
      <w:r w:rsidR="00F434A0">
        <w:rPr>
          <w:b w:val="0"/>
          <w:bCs w:val="0"/>
          <w:sz w:val="24"/>
          <w:szCs w:val="24"/>
        </w:rPr>
        <w:t>10</w:t>
      </w:r>
      <w:r w:rsidRPr="00B25450">
        <w:rPr>
          <w:b w:val="0"/>
          <w:bCs w:val="0"/>
          <w:sz w:val="24"/>
          <w:szCs w:val="24"/>
        </w:rPr>
        <w:t xml:space="preserve"> Juillet </w:t>
      </w:r>
      <w:r w:rsidR="002611A2" w:rsidRPr="00B25450">
        <w:rPr>
          <w:b w:val="0"/>
          <w:bCs w:val="0"/>
          <w:sz w:val="24"/>
          <w:szCs w:val="24"/>
        </w:rPr>
        <w:t>20</w:t>
      </w:r>
      <w:r w:rsidR="00092044" w:rsidRPr="00B25450">
        <w:rPr>
          <w:b w:val="0"/>
          <w:bCs w:val="0"/>
          <w:sz w:val="24"/>
          <w:szCs w:val="24"/>
        </w:rPr>
        <w:t>20</w:t>
      </w:r>
    </w:p>
    <w:p w14:paraId="41A62063" w14:textId="77777777" w:rsidR="00B25450" w:rsidRPr="00B25450" w:rsidRDefault="00B25450" w:rsidP="004677FF">
      <w:pPr>
        <w:pStyle w:val="Salutations"/>
        <w:spacing w:before="0" w:after="0"/>
        <w:ind w:left="567"/>
        <w:rPr>
          <w:sz w:val="24"/>
          <w:szCs w:val="24"/>
        </w:rPr>
      </w:pPr>
    </w:p>
    <w:p w14:paraId="4583C9AC" w14:textId="209650CA" w:rsidR="002611A2" w:rsidRPr="00B25450" w:rsidRDefault="002611A2" w:rsidP="004677FF">
      <w:pPr>
        <w:pStyle w:val="Salutations"/>
        <w:spacing w:before="0" w:after="0"/>
        <w:ind w:left="567"/>
        <w:rPr>
          <w:sz w:val="24"/>
          <w:szCs w:val="24"/>
        </w:rPr>
      </w:pPr>
      <w:r w:rsidRPr="00B25450">
        <w:rPr>
          <w:sz w:val="24"/>
          <w:szCs w:val="24"/>
        </w:rPr>
        <w:t>Objet : Candidature spontanée pour une alt</w:t>
      </w:r>
      <w:r w:rsidR="00CA0D0C" w:rsidRPr="00B25450">
        <w:rPr>
          <w:sz w:val="24"/>
          <w:szCs w:val="24"/>
        </w:rPr>
        <w:t xml:space="preserve">ernance </w:t>
      </w:r>
      <w:r w:rsidR="00192D5E" w:rsidRPr="00B25450">
        <w:rPr>
          <w:sz w:val="24"/>
          <w:szCs w:val="24"/>
        </w:rPr>
        <w:t>en informatique</w:t>
      </w:r>
    </w:p>
    <w:p w14:paraId="1CB2F89B" w14:textId="0C19D00B" w:rsidR="00B25450" w:rsidRDefault="00B25450" w:rsidP="004677FF">
      <w:pPr>
        <w:spacing w:after="0"/>
        <w:rPr>
          <w:sz w:val="24"/>
          <w:szCs w:val="24"/>
          <w:highlight w:val="yellow"/>
        </w:rPr>
      </w:pPr>
    </w:p>
    <w:p w14:paraId="7FC31E3A" w14:textId="77777777" w:rsidR="004677FF" w:rsidRDefault="004677FF" w:rsidP="004677FF">
      <w:pPr>
        <w:spacing w:after="0"/>
        <w:rPr>
          <w:sz w:val="24"/>
          <w:szCs w:val="24"/>
          <w:highlight w:val="yellow"/>
        </w:rPr>
      </w:pPr>
    </w:p>
    <w:p w14:paraId="684BD3FD" w14:textId="77777777" w:rsidR="004677FF" w:rsidRPr="00B25450" w:rsidRDefault="004677FF" w:rsidP="004677FF">
      <w:pPr>
        <w:spacing w:after="0"/>
        <w:rPr>
          <w:sz w:val="24"/>
          <w:szCs w:val="24"/>
          <w:highlight w:val="yellow"/>
        </w:rPr>
      </w:pPr>
    </w:p>
    <w:p w14:paraId="6BDCB043" w14:textId="0AC9C6D8" w:rsidR="00965D17" w:rsidRPr="00B25450" w:rsidRDefault="002611A2" w:rsidP="00B25450">
      <w:pPr>
        <w:ind w:left="567"/>
        <w:rPr>
          <w:sz w:val="24"/>
          <w:szCs w:val="24"/>
        </w:rPr>
      </w:pPr>
      <w:r w:rsidRPr="00097CDD">
        <w:rPr>
          <w:sz w:val="24"/>
          <w:szCs w:val="24"/>
        </w:rPr>
        <w:t>Madame</w:t>
      </w:r>
      <w:r w:rsidR="004573DC">
        <w:rPr>
          <w:sz w:val="24"/>
          <w:szCs w:val="24"/>
        </w:rPr>
        <w:t>, Monsieur</w:t>
      </w:r>
      <w:r w:rsidR="00097CDD">
        <w:rPr>
          <w:sz w:val="24"/>
          <w:szCs w:val="24"/>
        </w:rPr>
        <w:t>,</w:t>
      </w:r>
    </w:p>
    <w:p w14:paraId="48360614" w14:textId="133AAC34" w:rsidR="002611A2" w:rsidRPr="00B25450" w:rsidRDefault="00CC56CA" w:rsidP="00B25450">
      <w:pPr>
        <w:ind w:left="567" w:firstLine="567"/>
        <w:jc w:val="both"/>
        <w:rPr>
          <w:sz w:val="24"/>
          <w:szCs w:val="24"/>
        </w:rPr>
      </w:pPr>
      <w:r w:rsidRPr="00B25450">
        <w:rPr>
          <w:sz w:val="24"/>
          <w:szCs w:val="24"/>
        </w:rPr>
        <w:t xml:space="preserve">En octobre 2020, je </w:t>
      </w:r>
      <w:r w:rsidRPr="0077790C">
        <w:rPr>
          <w:sz w:val="24"/>
          <w:szCs w:val="24"/>
        </w:rPr>
        <w:t>poursuivrai mon cursus d’</w:t>
      </w:r>
      <w:r w:rsidRPr="0077790C">
        <w:rPr>
          <w:b/>
          <w:bCs/>
          <w:sz w:val="24"/>
          <w:szCs w:val="24"/>
        </w:rPr>
        <w:t xml:space="preserve">Ingénieur en informatique, option Architecture et Ingénierie des Systèmes et des Logiciels </w:t>
      </w:r>
      <w:r w:rsidRPr="0077790C">
        <w:rPr>
          <w:sz w:val="24"/>
          <w:szCs w:val="24"/>
        </w:rPr>
        <w:t>(bac+</w:t>
      </w:r>
      <w:r w:rsidRPr="00B25450">
        <w:rPr>
          <w:sz w:val="24"/>
          <w:szCs w:val="24"/>
        </w:rPr>
        <w:t>4)</w:t>
      </w:r>
      <w:r w:rsidRPr="00B25450">
        <w:rPr>
          <w:b/>
          <w:bCs/>
          <w:i/>
          <w:iCs/>
          <w:sz w:val="24"/>
          <w:szCs w:val="24"/>
        </w:rPr>
        <w:t xml:space="preserve"> </w:t>
      </w:r>
      <w:r w:rsidR="00695998" w:rsidRPr="00B25450">
        <w:rPr>
          <w:sz w:val="24"/>
          <w:szCs w:val="24"/>
        </w:rPr>
        <w:t xml:space="preserve">au </w:t>
      </w:r>
      <w:r w:rsidR="00121055" w:rsidRPr="00B25450">
        <w:rPr>
          <w:sz w:val="24"/>
          <w:szCs w:val="24"/>
        </w:rPr>
        <w:t>Conservatoire</w:t>
      </w:r>
      <w:r w:rsidR="00695998" w:rsidRPr="00B25450">
        <w:rPr>
          <w:sz w:val="24"/>
          <w:szCs w:val="24"/>
        </w:rPr>
        <w:t xml:space="preserve"> National des Arts et Métier </w:t>
      </w:r>
      <w:r w:rsidR="00092044" w:rsidRPr="00B25450">
        <w:rPr>
          <w:sz w:val="24"/>
          <w:szCs w:val="24"/>
        </w:rPr>
        <w:t>de Toulouse</w:t>
      </w:r>
      <w:r w:rsidRPr="00B25450">
        <w:rPr>
          <w:sz w:val="24"/>
          <w:szCs w:val="24"/>
        </w:rPr>
        <w:t>.</w:t>
      </w:r>
      <w:r w:rsidR="00A97EB1" w:rsidRPr="00B25450">
        <w:rPr>
          <w:sz w:val="24"/>
          <w:szCs w:val="24"/>
        </w:rPr>
        <w:t xml:space="preserve"> </w:t>
      </w:r>
      <w:r w:rsidR="00DB249D" w:rsidRPr="00B25450">
        <w:rPr>
          <w:sz w:val="24"/>
          <w:szCs w:val="24"/>
        </w:rPr>
        <w:t xml:space="preserve"> </w:t>
      </w:r>
      <w:r w:rsidRPr="00B25450">
        <w:rPr>
          <w:sz w:val="24"/>
          <w:szCs w:val="24"/>
        </w:rPr>
        <w:t xml:space="preserve">Dans ce cadre, j’ai le plaisir de vous faire </w:t>
      </w:r>
      <w:r w:rsidR="000F03EE">
        <w:rPr>
          <w:sz w:val="24"/>
          <w:szCs w:val="24"/>
        </w:rPr>
        <w:t xml:space="preserve">part </w:t>
      </w:r>
      <w:r w:rsidRPr="00B25450">
        <w:rPr>
          <w:sz w:val="24"/>
          <w:szCs w:val="24"/>
        </w:rPr>
        <w:t>de ma candidature pour une alternance.</w:t>
      </w:r>
    </w:p>
    <w:p w14:paraId="5B940BD3" w14:textId="2FC12A8B" w:rsidR="002611A2" w:rsidRPr="00B25450" w:rsidRDefault="00CA0D0C" w:rsidP="00B25450">
      <w:pPr>
        <w:ind w:left="567" w:firstLine="567"/>
        <w:jc w:val="both"/>
        <w:rPr>
          <w:sz w:val="24"/>
          <w:szCs w:val="24"/>
        </w:rPr>
      </w:pPr>
      <w:r w:rsidRPr="00B25450">
        <w:rPr>
          <w:sz w:val="24"/>
          <w:szCs w:val="24"/>
        </w:rPr>
        <w:t>M</w:t>
      </w:r>
      <w:r w:rsidR="00B42B86" w:rsidRPr="00B25450">
        <w:rPr>
          <w:sz w:val="24"/>
          <w:szCs w:val="24"/>
        </w:rPr>
        <w:t xml:space="preserve">on </w:t>
      </w:r>
      <w:r w:rsidRPr="00B25450">
        <w:rPr>
          <w:sz w:val="24"/>
          <w:szCs w:val="24"/>
        </w:rPr>
        <w:t>expérience</w:t>
      </w:r>
      <w:r w:rsidR="00DB249D" w:rsidRPr="00B25450">
        <w:rPr>
          <w:sz w:val="24"/>
          <w:szCs w:val="24"/>
        </w:rPr>
        <w:t xml:space="preserve"> </w:t>
      </w:r>
      <w:r w:rsidRPr="00B25450">
        <w:rPr>
          <w:sz w:val="24"/>
          <w:szCs w:val="24"/>
        </w:rPr>
        <w:t>au sein d’une grande ESN (SII) m’a permis de consolider mes compétences</w:t>
      </w:r>
      <w:r w:rsidR="00242F33" w:rsidRPr="00B25450">
        <w:rPr>
          <w:sz w:val="24"/>
          <w:szCs w:val="24"/>
        </w:rPr>
        <w:t xml:space="preserve"> </w:t>
      </w:r>
      <w:r w:rsidR="00192D5E" w:rsidRPr="00B25450">
        <w:rPr>
          <w:sz w:val="24"/>
          <w:szCs w:val="24"/>
        </w:rPr>
        <w:t>dans</w:t>
      </w:r>
      <w:r w:rsidRPr="00B25450">
        <w:rPr>
          <w:sz w:val="24"/>
          <w:szCs w:val="24"/>
        </w:rPr>
        <w:t xml:space="preserve"> les technologies </w:t>
      </w:r>
      <w:r w:rsidR="00926D9D" w:rsidRPr="00B25450">
        <w:rPr>
          <w:sz w:val="24"/>
          <w:szCs w:val="24"/>
        </w:rPr>
        <w:t>actuelles tel</w:t>
      </w:r>
      <w:r w:rsidR="00B42B86" w:rsidRPr="00B25450">
        <w:rPr>
          <w:sz w:val="24"/>
          <w:szCs w:val="24"/>
        </w:rPr>
        <w:t>les</w:t>
      </w:r>
      <w:r w:rsidR="00926D9D" w:rsidRPr="00B25450">
        <w:rPr>
          <w:sz w:val="24"/>
          <w:szCs w:val="24"/>
        </w:rPr>
        <w:t xml:space="preserve"> que </w:t>
      </w:r>
      <w:r w:rsidR="00926D9D" w:rsidRPr="0077790C">
        <w:rPr>
          <w:b/>
          <w:bCs/>
          <w:sz w:val="24"/>
          <w:szCs w:val="24"/>
        </w:rPr>
        <w:t>JAVA EE, Node.j</w:t>
      </w:r>
      <w:r w:rsidR="00192D5E" w:rsidRPr="0077790C">
        <w:rPr>
          <w:b/>
          <w:bCs/>
          <w:sz w:val="24"/>
          <w:szCs w:val="24"/>
        </w:rPr>
        <w:t xml:space="preserve">s, Electron, </w:t>
      </w:r>
      <w:proofErr w:type="spellStart"/>
      <w:r w:rsidR="00192D5E" w:rsidRPr="0077790C">
        <w:rPr>
          <w:b/>
          <w:bCs/>
          <w:sz w:val="24"/>
          <w:szCs w:val="24"/>
        </w:rPr>
        <w:t>Angular</w:t>
      </w:r>
      <w:proofErr w:type="spellEnd"/>
      <w:r w:rsidR="00192D5E" w:rsidRPr="0077790C">
        <w:rPr>
          <w:b/>
          <w:bCs/>
          <w:sz w:val="24"/>
          <w:szCs w:val="24"/>
        </w:rPr>
        <w:t>, Spring</w:t>
      </w:r>
      <w:r w:rsidR="00092044" w:rsidRPr="0077790C">
        <w:rPr>
          <w:b/>
          <w:bCs/>
          <w:sz w:val="24"/>
          <w:szCs w:val="24"/>
        </w:rPr>
        <w:t>, Perl</w:t>
      </w:r>
      <w:r w:rsidR="00B42B86" w:rsidRPr="00B25450">
        <w:rPr>
          <w:sz w:val="24"/>
          <w:szCs w:val="24"/>
        </w:rPr>
        <w:t xml:space="preserve">. </w:t>
      </w:r>
      <w:r w:rsidR="003631E1">
        <w:rPr>
          <w:sz w:val="24"/>
          <w:szCs w:val="24"/>
        </w:rPr>
        <w:t xml:space="preserve"> De plus, mon positionnement sur le projet WASAC (Client Orange Business Services) m’a permis de participer au développement d’un Framework</w:t>
      </w:r>
      <w:r w:rsidR="004573DC">
        <w:rPr>
          <w:sz w:val="24"/>
          <w:szCs w:val="24"/>
        </w:rPr>
        <w:t xml:space="preserve"> spécialisé dans les télécommunications,</w:t>
      </w:r>
      <w:r w:rsidR="003631E1">
        <w:rPr>
          <w:sz w:val="24"/>
          <w:szCs w:val="24"/>
        </w:rPr>
        <w:t xml:space="preserve"> de </w:t>
      </w:r>
      <w:r w:rsidR="003631E1" w:rsidRPr="0077790C">
        <w:rPr>
          <w:sz w:val="24"/>
          <w:szCs w:val="24"/>
        </w:rPr>
        <w:t>faire</w:t>
      </w:r>
      <w:r w:rsidR="003631E1">
        <w:rPr>
          <w:sz w:val="24"/>
          <w:szCs w:val="24"/>
        </w:rPr>
        <w:t xml:space="preserve"> de la </w:t>
      </w:r>
      <w:r w:rsidR="003631E1" w:rsidRPr="0077790C">
        <w:rPr>
          <w:b/>
          <w:bCs/>
          <w:sz w:val="24"/>
          <w:szCs w:val="24"/>
        </w:rPr>
        <w:t>programmation système et de l’admin système</w:t>
      </w:r>
      <w:r w:rsidR="003631E1">
        <w:rPr>
          <w:sz w:val="24"/>
          <w:szCs w:val="24"/>
        </w:rPr>
        <w:t>.</w:t>
      </w:r>
    </w:p>
    <w:p w14:paraId="49B57D7E" w14:textId="26930E73" w:rsidR="00B42B86" w:rsidRPr="00B25450" w:rsidRDefault="00B42B86" w:rsidP="00B25450">
      <w:pPr>
        <w:ind w:left="567" w:firstLine="567"/>
        <w:jc w:val="both"/>
        <w:rPr>
          <w:sz w:val="24"/>
          <w:szCs w:val="24"/>
        </w:rPr>
      </w:pPr>
      <w:r w:rsidRPr="00B25450">
        <w:rPr>
          <w:sz w:val="24"/>
          <w:szCs w:val="24"/>
        </w:rPr>
        <w:t xml:space="preserve">Le </w:t>
      </w:r>
      <w:r w:rsidRPr="0077790C">
        <w:rPr>
          <w:b/>
          <w:bCs/>
          <w:sz w:val="24"/>
          <w:szCs w:val="24"/>
        </w:rPr>
        <w:t xml:space="preserve">développement en totale autonomie </w:t>
      </w:r>
      <w:r w:rsidRPr="0077790C">
        <w:rPr>
          <w:sz w:val="24"/>
          <w:szCs w:val="24"/>
        </w:rPr>
        <w:t>de</w:t>
      </w:r>
      <w:r w:rsidRPr="00B25450">
        <w:rPr>
          <w:sz w:val="24"/>
          <w:szCs w:val="24"/>
        </w:rPr>
        <w:t xml:space="preserve"> </w:t>
      </w:r>
      <w:r w:rsidRPr="0077790C">
        <w:rPr>
          <w:sz w:val="24"/>
          <w:szCs w:val="24"/>
        </w:rPr>
        <w:t>l’application</w:t>
      </w:r>
      <w:r w:rsidRPr="0077790C">
        <w:rPr>
          <w:b/>
          <w:bCs/>
          <w:sz w:val="24"/>
          <w:szCs w:val="24"/>
        </w:rPr>
        <w:t xml:space="preserve"> « Pilotage Chantiers </w:t>
      </w:r>
      <w:proofErr w:type="gramStart"/>
      <w:r w:rsidR="00123565" w:rsidRPr="0077790C">
        <w:rPr>
          <w:b/>
          <w:bCs/>
          <w:sz w:val="24"/>
          <w:szCs w:val="24"/>
        </w:rPr>
        <w:t>Airbus</w:t>
      </w:r>
      <w:r w:rsidRPr="0077790C">
        <w:rPr>
          <w:b/>
          <w:bCs/>
          <w:sz w:val="24"/>
          <w:szCs w:val="24"/>
        </w:rPr>
        <w:t>»</w:t>
      </w:r>
      <w:proofErr w:type="gramEnd"/>
      <w:r w:rsidRPr="0077790C">
        <w:rPr>
          <w:sz w:val="24"/>
          <w:szCs w:val="24"/>
        </w:rPr>
        <w:t xml:space="preserve"> </w:t>
      </w:r>
      <w:r w:rsidR="00123565" w:rsidRPr="0077790C">
        <w:rPr>
          <w:sz w:val="24"/>
          <w:szCs w:val="24"/>
        </w:rPr>
        <w:t>(</w:t>
      </w:r>
      <w:r w:rsidRPr="0077790C">
        <w:rPr>
          <w:sz w:val="24"/>
          <w:szCs w:val="24"/>
        </w:rPr>
        <w:t xml:space="preserve">audits sécurité des </w:t>
      </w:r>
      <w:proofErr w:type="spellStart"/>
      <w:r w:rsidRPr="0077790C">
        <w:rPr>
          <w:sz w:val="24"/>
          <w:szCs w:val="24"/>
        </w:rPr>
        <w:t>FALs</w:t>
      </w:r>
      <w:proofErr w:type="spellEnd"/>
      <w:r w:rsidR="00123565" w:rsidRPr="0077790C">
        <w:rPr>
          <w:sz w:val="24"/>
          <w:szCs w:val="24"/>
        </w:rPr>
        <w:t>)</w:t>
      </w:r>
      <w:r w:rsidRPr="0077790C">
        <w:rPr>
          <w:sz w:val="24"/>
          <w:szCs w:val="24"/>
        </w:rPr>
        <w:t xml:space="preserve"> </w:t>
      </w:r>
      <w:r w:rsidR="002857C9" w:rsidRPr="0077790C">
        <w:rPr>
          <w:sz w:val="24"/>
          <w:szCs w:val="24"/>
        </w:rPr>
        <w:t xml:space="preserve">et la </w:t>
      </w:r>
      <w:r w:rsidR="002857C9" w:rsidRPr="0077790C">
        <w:rPr>
          <w:b/>
          <w:bCs/>
          <w:sz w:val="24"/>
          <w:szCs w:val="24"/>
        </w:rPr>
        <w:t>mise en place de process d’intégration continu pour l’application Crew Mobile Access</w:t>
      </w:r>
      <w:r w:rsidR="002857C9" w:rsidRPr="00B25450">
        <w:rPr>
          <w:sz w:val="24"/>
          <w:szCs w:val="24"/>
        </w:rPr>
        <w:t xml:space="preserve"> </w:t>
      </w:r>
      <w:r w:rsidR="00123565" w:rsidRPr="00B25450">
        <w:rPr>
          <w:sz w:val="24"/>
          <w:szCs w:val="24"/>
        </w:rPr>
        <w:t>démontre ma capacité à gérer les projets depuis leur conception jusqu’à la livraison au client</w:t>
      </w:r>
      <w:r w:rsidR="00EC46AA" w:rsidRPr="00B25450">
        <w:rPr>
          <w:sz w:val="24"/>
          <w:szCs w:val="24"/>
        </w:rPr>
        <w:t xml:space="preserve">, et à </w:t>
      </w:r>
      <w:r w:rsidR="0077790C">
        <w:rPr>
          <w:sz w:val="24"/>
          <w:szCs w:val="24"/>
        </w:rPr>
        <w:t xml:space="preserve">pratiquer du </w:t>
      </w:r>
      <w:r w:rsidR="0077790C" w:rsidRPr="00071DFE">
        <w:rPr>
          <w:b/>
          <w:bCs/>
          <w:sz w:val="24"/>
          <w:szCs w:val="24"/>
        </w:rPr>
        <w:t>DevOps</w:t>
      </w:r>
      <w:r w:rsidR="0077790C">
        <w:rPr>
          <w:sz w:val="24"/>
          <w:szCs w:val="24"/>
        </w:rPr>
        <w:t>.</w:t>
      </w:r>
    </w:p>
    <w:p w14:paraId="56AA6D56" w14:textId="7035225A" w:rsidR="00B25450" w:rsidRPr="004677FF" w:rsidRDefault="00B25450" w:rsidP="004677FF">
      <w:pPr>
        <w:ind w:left="567" w:firstLine="567"/>
        <w:jc w:val="both"/>
        <w:rPr>
          <w:sz w:val="24"/>
          <w:szCs w:val="24"/>
        </w:rPr>
      </w:pPr>
      <w:r w:rsidRPr="00B25450">
        <w:rPr>
          <w:sz w:val="24"/>
          <w:szCs w:val="24"/>
        </w:rPr>
        <w:t>Je suis désormais en recherche de nouveaux challenges. </w:t>
      </w:r>
      <w:r w:rsidR="004677FF">
        <w:rPr>
          <w:sz w:val="24"/>
          <w:szCs w:val="24"/>
        </w:rPr>
        <w:t>J</w:t>
      </w:r>
      <w:r w:rsidR="004677FF" w:rsidRPr="004677FF">
        <w:rPr>
          <w:sz w:val="24"/>
          <w:szCs w:val="24"/>
        </w:rPr>
        <w:t xml:space="preserve">e suis </w:t>
      </w:r>
      <w:r w:rsidR="004677FF">
        <w:rPr>
          <w:sz w:val="24"/>
          <w:szCs w:val="24"/>
        </w:rPr>
        <w:t xml:space="preserve">donc </w:t>
      </w:r>
      <w:r w:rsidR="004677FF" w:rsidRPr="004677FF">
        <w:rPr>
          <w:sz w:val="24"/>
          <w:szCs w:val="24"/>
        </w:rPr>
        <w:t xml:space="preserve">prêt à m’impliquer pleinement au sein de votre entreprise </w:t>
      </w:r>
      <w:r w:rsidR="004677FF" w:rsidRPr="00B25450">
        <w:rPr>
          <w:sz w:val="24"/>
          <w:szCs w:val="24"/>
        </w:rPr>
        <w:t>dont les valeur</w:t>
      </w:r>
      <w:r w:rsidR="00E363D8">
        <w:rPr>
          <w:sz w:val="24"/>
          <w:szCs w:val="24"/>
        </w:rPr>
        <w:t xml:space="preserve">s </w:t>
      </w:r>
      <w:r w:rsidR="004677FF" w:rsidRPr="004677FF">
        <w:rPr>
          <w:sz w:val="24"/>
          <w:szCs w:val="24"/>
        </w:rPr>
        <w:t>me sont chères</w:t>
      </w:r>
      <w:r w:rsidR="00C23BC9">
        <w:rPr>
          <w:sz w:val="24"/>
          <w:szCs w:val="24"/>
        </w:rPr>
        <w:t xml:space="preserve"> et où les perspectives de carrière y sont grandes. De plus,</w:t>
      </w:r>
      <w:r w:rsidR="004677FF">
        <w:rPr>
          <w:sz w:val="24"/>
          <w:szCs w:val="24"/>
        </w:rPr>
        <w:t xml:space="preserve"> j</w:t>
      </w:r>
      <w:r w:rsidRPr="00B25450">
        <w:rPr>
          <w:sz w:val="24"/>
          <w:szCs w:val="24"/>
        </w:rPr>
        <w:t xml:space="preserve">e </w:t>
      </w:r>
      <w:r w:rsidR="0072398A">
        <w:rPr>
          <w:sz w:val="24"/>
          <w:szCs w:val="24"/>
        </w:rPr>
        <w:t>suis persuadé que mon profil saura répondre à vos besoins</w:t>
      </w:r>
      <w:r w:rsidR="004677FF">
        <w:rPr>
          <w:sz w:val="24"/>
          <w:szCs w:val="24"/>
        </w:rPr>
        <w:t xml:space="preserve"> </w:t>
      </w:r>
      <w:r w:rsidR="00442DC6">
        <w:rPr>
          <w:sz w:val="24"/>
          <w:szCs w:val="24"/>
        </w:rPr>
        <w:t xml:space="preserve">dans le domaine du </w:t>
      </w:r>
      <w:r w:rsidR="00C23BC9">
        <w:rPr>
          <w:sz w:val="24"/>
          <w:szCs w:val="24"/>
        </w:rPr>
        <w:t>logiciel</w:t>
      </w:r>
      <w:r w:rsidR="00442DC6">
        <w:rPr>
          <w:sz w:val="24"/>
          <w:szCs w:val="24"/>
        </w:rPr>
        <w:t>.</w:t>
      </w:r>
    </w:p>
    <w:p w14:paraId="772BBE33" w14:textId="1B6F058C" w:rsidR="00B25450" w:rsidRPr="00B25450" w:rsidRDefault="004677FF" w:rsidP="007612E1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l’attente </w:t>
      </w:r>
      <w:r w:rsidR="00E363D8">
        <w:rPr>
          <w:sz w:val="24"/>
          <w:szCs w:val="24"/>
        </w:rPr>
        <w:t>de vous rencontrer</w:t>
      </w:r>
      <w:r>
        <w:rPr>
          <w:sz w:val="24"/>
          <w:szCs w:val="24"/>
        </w:rPr>
        <w:t>, j</w:t>
      </w:r>
      <w:r w:rsidR="00CA0D0C" w:rsidRPr="00B25450">
        <w:rPr>
          <w:sz w:val="24"/>
          <w:szCs w:val="24"/>
        </w:rPr>
        <w:t xml:space="preserve">e </w:t>
      </w:r>
      <w:r w:rsidR="002611A2" w:rsidRPr="00B25450">
        <w:rPr>
          <w:sz w:val="24"/>
          <w:szCs w:val="24"/>
        </w:rPr>
        <w:t xml:space="preserve">vous prie </w:t>
      </w:r>
      <w:r w:rsidR="00E363D8">
        <w:rPr>
          <w:sz w:val="24"/>
          <w:szCs w:val="24"/>
        </w:rPr>
        <w:t>de recevoir</w:t>
      </w:r>
      <w:r w:rsidR="002611A2" w:rsidRPr="00B25450">
        <w:rPr>
          <w:sz w:val="24"/>
          <w:szCs w:val="24"/>
        </w:rPr>
        <w:t xml:space="preserve">, </w:t>
      </w:r>
      <w:r w:rsidR="002611A2" w:rsidRPr="00C23BC9">
        <w:rPr>
          <w:sz w:val="24"/>
          <w:szCs w:val="24"/>
        </w:rPr>
        <w:t>Madame,</w:t>
      </w:r>
      <w:r w:rsidR="004573DC">
        <w:rPr>
          <w:sz w:val="24"/>
          <w:szCs w:val="24"/>
        </w:rPr>
        <w:t xml:space="preserve"> Monsieur,</w:t>
      </w:r>
      <w:r w:rsidR="002611A2" w:rsidRPr="00B25450">
        <w:rPr>
          <w:sz w:val="24"/>
          <w:szCs w:val="24"/>
        </w:rPr>
        <w:t xml:space="preserve"> </w:t>
      </w:r>
      <w:r w:rsidR="00E363D8">
        <w:rPr>
          <w:sz w:val="24"/>
          <w:szCs w:val="24"/>
        </w:rPr>
        <w:t xml:space="preserve">mes respectueuses </w:t>
      </w:r>
      <w:r w:rsidR="007612E1">
        <w:rPr>
          <w:sz w:val="24"/>
          <w:szCs w:val="24"/>
        </w:rPr>
        <w:t>salutations</w:t>
      </w:r>
      <w:r w:rsidR="002611A2" w:rsidRPr="00B25450">
        <w:rPr>
          <w:sz w:val="24"/>
          <w:szCs w:val="24"/>
        </w:rPr>
        <w:t>.</w:t>
      </w:r>
    </w:p>
    <w:p w14:paraId="1EE6CD8B" w14:textId="321C244F" w:rsidR="00B25450" w:rsidRDefault="00B25450" w:rsidP="00B25450">
      <w:pPr>
        <w:spacing w:after="0"/>
        <w:ind w:left="567" w:firstLine="567"/>
        <w:rPr>
          <w:sz w:val="24"/>
          <w:szCs w:val="24"/>
        </w:rPr>
      </w:pPr>
    </w:p>
    <w:p w14:paraId="7CA9C86E" w14:textId="77777777" w:rsidR="00A03DD2" w:rsidRPr="00B25450" w:rsidRDefault="00A03DD2" w:rsidP="00B25450">
      <w:pPr>
        <w:spacing w:after="0"/>
        <w:ind w:left="567" w:firstLine="567"/>
        <w:rPr>
          <w:sz w:val="24"/>
          <w:szCs w:val="24"/>
        </w:rPr>
      </w:pPr>
    </w:p>
    <w:sdt>
      <w:sdtPr>
        <w:rPr>
          <w:sz w:val="24"/>
          <w:szCs w:val="24"/>
        </w:rPr>
        <w:alias w:val="Votre nom :"/>
        <w:tag w:val="Votre nom :"/>
        <w:id w:val="-80522426"/>
        <w:placeholder>
          <w:docPart w:val="FDBC939E5BD84270B94E15B7C0A6DF8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34A733E7" w14:textId="48DB4538" w:rsidR="00302A2C" w:rsidRPr="00A03DD2" w:rsidRDefault="004573DC" w:rsidP="00A03DD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Christopher MILAZZO</w:t>
          </w:r>
        </w:p>
      </w:sdtContent>
    </w:sdt>
    <w:sectPr w:rsidR="00302A2C" w:rsidRPr="00A03DD2" w:rsidSect="00B25450">
      <w:footerReference w:type="default" r:id="rId8"/>
      <w:pgSz w:w="11907" w:h="16839" w:code="9"/>
      <w:pgMar w:top="1843" w:right="184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E0F93" w14:textId="77777777" w:rsidR="00091579" w:rsidRDefault="00091579">
      <w:pPr>
        <w:spacing w:after="0"/>
      </w:pPr>
      <w:r>
        <w:separator/>
      </w:r>
    </w:p>
  </w:endnote>
  <w:endnote w:type="continuationSeparator" w:id="0">
    <w:p w14:paraId="44918A69" w14:textId="77777777" w:rsidR="00091579" w:rsidRDefault="000915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A73CC" w14:textId="77777777" w:rsidR="00B42B86" w:rsidRDefault="00B42B86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089BF" w14:textId="77777777" w:rsidR="00091579" w:rsidRDefault="00091579">
      <w:pPr>
        <w:spacing w:after="0"/>
      </w:pPr>
      <w:r>
        <w:separator/>
      </w:r>
    </w:p>
  </w:footnote>
  <w:footnote w:type="continuationSeparator" w:id="0">
    <w:p w14:paraId="1F97C9B5" w14:textId="77777777" w:rsidR="00091579" w:rsidRDefault="000915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1A2"/>
    <w:rsid w:val="00071DFE"/>
    <w:rsid w:val="00091579"/>
    <w:rsid w:val="00092044"/>
    <w:rsid w:val="00097CDD"/>
    <w:rsid w:val="000D5AB1"/>
    <w:rsid w:val="000F03EE"/>
    <w:rsid w:val="00102672"/>
    <w:rsid w:val="00121055"/>
    <w:rsid w:val="00123565"/>
    <w:rsid w:val="00183349"/>
    <w:rsid w:val="00192D5E"/>
    <w:rsid w:val="002045EB"/>
    <w:rsid w:val="00242F33"/>
    <w:rsid w:val="002533F5"/>
    <w:rsid w:val="002611A2"/>
    <w:rsid w:val="002857C9"/>
    <w:rsid w:val="00293B83"/>
    <w:rsid w:val="00302A2C"/>
    <w:rsid w:val="00331E73"/>
    <w:rsid w:val="003631E1"/>
    <w:rsid w:val="00381669"/>
    <w:rsid w:val="00435509"/>
    <w:rsid w:val="00442DC6"/>
    <w:rsid w:val="00443BB3"/>
    <w:rsid w:val="004573DC"/>
    <w:rsid w:val="004677FF"/>
    <w:rsid w:val="0052105A"/>
    <w:rsid w:val="005A737F"/>
    <w:rsid w:val="005F25FC"/>
    <w:rsid w:val="00673C35"/>
    <w:rsid w:val="00695998"/>
    <w:rsid w:val="006A3CE7"/>
    <w:rsid w:val="006E1E94"/>
    <w:rsid w:val="0072398A"/>
    <w:rsid w:val="007612E1"/>
    <w:rsid w:val="0076387D"/>
    <w:rsid w:val="0077790C"/>
    <w:rsid w:val="00784A28"/>
    <w:rsid w:val="00826A1F"/>
    <w:rsid w:val="008F15C5"/>
    <w:rsid w:val="00926D9D"/>
    <w:rsid w:val="00965D17"/>
    <w:rsid w:val="009B54C3"/>
    <w:rsid w:val="009D7269"/>
    <w:rsid w:val="00A03DD2"/>
    <w:rsid w:val="00A11179"/>
    <w:rsid w:val="00A157FE"/>
    <w:rsid w:val="00A27383"/>
    <w:rsid w:val="00A736B0"/>
    <w:rsid w:val="00A738A7"/>
    <w:rsid w:val="00A97EB1"/>
    <w:rsid w:val="00B25450"/>
    <w:rsid w:val="00B42B86"/>
    <w:rsid w:val="00B64FC3"/>
    <w:rsid w:val="00C23BC9"/>
    <w:rsid w:val="00C83E3C"/>
    <w:rsid w:val="00CA0D0C"/>
    <w:rsid w:val="00CC56CA"/>
    <w:rsid w:val="00D02A74"/>
    <w:rsid w:val="00D7651E"/>
    <w:rsid w:val="00D905F1"/>
    <w:rsid w:val="00DA31C2"/>
    <w:rsid w:val="00DB249D"/>
    <w:rsid w:val="00DC41CC"/>
    <w:rsid w:val="00DF56DD"/>
    <w:rsid w:val="00E363D8"/>
    <w:rsid w:val="00E40183"/>
    <w:rsid w:val="00EC46AA"/>
    <w:rsid w:val="00F434A0"/>
    <w:rsid w:val="00F9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C8A1"/>
  <w15:chartTrackingRefBased/>
  <w15:docId w15:val="{567F80A2-4FD1-4097-822C-5D249FDA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fr-FR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Titre1">
    <w:name w:val="heading 1"/>
    <w:basedOn w:val="Normal"/>
    <w:link w:val="Titre1C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resse"/>
    <w:link w:val="DateC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ar">
    <w:name w:val="Date Car"/>
    <w:basedOn w:val="Policepardfau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Normal"/>
    <w:next w:val="Salutations"/>
    <w:uiPriority w:val="3"/>
    <w:qFormat/>
    <w:rsid w:val="00965D17"/>
    <w:pPr>
      <w:spacing w:line="336" w:lineRule="auto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0D5AB1"/>
    <w:rPr>
      <w:rFonts w:eastAsiaTheme="minorEastAsia"/>
      <w:color w:val="2A7B88" w:themeColor="accent1" w:themeShade="BF"/>
    </w:rPr>
  </w:style>
  <w:style w:type="paragraph" w:styleId="Salutations">
    <w:name w:val="Salutation"/>
    <w:basedOn w:val="Normal"/>
    <w:next w:val="Normal"/>
    <w:link w:val="SalutationsC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sCar">
    <w:name w:val="Salutations Car"/>
    <w:basedOn w:val="Policepardfaut"/>
    <w:link w:val="Salutations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edepolitesse">
    <w:name w:val="Closing"/>
    <w:basedOn w:val="Normal"/>
    <w:next w:val="Signature"/>
    <w:link w:val="FormuledepolitesseC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edepolitesseCar">
    <w:name w:val="Formule de politesse Car"/>
    <w:basedOn w:val="Policepardfaut"/>
    <w:link w:val="Formuledepolitesse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ar">
    <w:name w:val="Signature Car"/>
    <w:basedOn w:val="Policepardfau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0D5AB1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edelespacerserv">
    <w:name w:val="Placeholder Text"/>
    <w:basedOn w:val="Policepardfaut"/>
    <w:uiPriority w:val="99"/>
    <w:semiHidden/>
    <w:rsid w:val="00DF56DD"/>
    <w:rPr>
      <w:color w:val="3A3836" w:themeColor="background2" w:themeShade="4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DF56DD"/>
    <w:rPr>
      <w:i/>
      <w:iCs/>
      <w:color w:val="2A7B88" w:themeColor="accent1" w:themeShade="BF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Lienhypertexte">
    <w:name w:val="Hyperlink"/>
    <w:basedOn w:val="Policepardfaut"/>
    <w:uiPriority w:val="99"/>
    <w:unhideWhenUsed/>
    <w:rsid w:val="00DF56DD"/>
    <w:rPr>
      <w:color w:val="2A7B88" w:themeColor="accent1" w:themeShade="BF"/>
      <w:u w:val="single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F56DD"/>
    <w:rPr>
      <w:szCs w:val="16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F56DD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736B0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F56DD"/>
    <w:rPr>
      <w:rFonts w:ascii="Segoe UI" w:hAnsi="Segoe UI" w:cs="Segoe UI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re8Car">
    <w:name w:val="Titre 8 Car"/>
    <w:basedOn w:val="Policepardfaut"/>
    <w:link w:val="Titre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6B0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36B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36B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36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36B0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736B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736B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36B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736B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736B0"/>
    <w:rPr>
      <w:rFonts w:ascii="Consolas" w:hAnsi="Consolas"/>
      <w:szCs w:val="21"/>
    </w:rPr>
  </w:style>
  <w:style w:type="character" w:styleId="Accentuation">
    <w:name w:val="Emphasis"/>
    <w:basedOn w:val="Policepardfaut"/>
    <w:uiPriority w:val="20"/>
    <w:qFormat/>
    <w:rsid w:val="00B25450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467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.milazzo.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dev_18_1\AppData\Roaming\Microsoft\Templates\Lettre%20de%20motivation%20(bleu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BC939E5BD84270B94E15B7C0A6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2DBC5C-5454-45DB-8C19-5A32AF5A2E7C}"/>
      </w:docPartPr>
      <w:docPartBody>
        <w:p w:rsidR="0065744E" w:rsidRDefault="00D80F73">
          <w:pPr>
            <w:pStyle w:val="FDBC939E5BD84270B94E15B7C0A6DF8E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73"/>
    <w:rsid w:val="002A72C5"/>
    <w:rsid w:val="005C6CA8"/>
    <w:rsid w:val="0065744E"/>
    <w:rsid w:val="006E5253"/>
    <w:rsid w:val="00777493"/>
    <w:rsid w:val="00860F96"/>
    <w:rsid w:val="00AB2A9B"/>
    <w:rsid w:val="00D80F73"/>
    <w:rsid w:val="00E44D30"/>
    <w:rsid w:val="00F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06DEDE9F6C4EA8808B85739C597A19">
    <w:name w:val="4906DEDE9F6C4EA8808B85739C597A19"/>
  </w:style>
  <w:style w:type="paragraph" w:customStyle="1" w:styleId="DD8F11C00CD54628A8593EAC6ED82024">
    <w:name w:val="DD8F11C00CD54628A8593EAC6ED82024"/>
  </w:style>
  <w:style w:type="paragraph" w:customStyle="1" w:styleId="B69307F0DE974ECBB397D9ABD8869BD6">
    <w:name w:val="B69307F0DE974ECBB397D9ABD8869BD6"/>
  </w:style>
  <w:style w:type="paragraph" w:customStyle="1" w:styleId="3BA3D569D8D8414ABD0BEF81A302A775">
    <w:name w:val="3BA3D569D8D8414ABD0BEF81A302A775"/>
  </w:style>
  <w:style w:type="paragraph" w:customStyle="1" w:styleId="5F057AF1AD874FF486462996B4F6F6B9">
    <w:name w:val="5F057AF1AD874FF486462996B4F6F6B9"/>
  </w:style>
  <w:style w:type="paragraph" w:customStyle="1" w:styleId="13C550C1C738420AB61F89AC47074CE6">
    <w:name w:val="13C550C1C738420AB61F89AC47074CE6"/>
  </w:style>
  <w:style w:type="paragraph" w:customStyle="1" w:styleId="BE46882AA5C745F5BE54A8712A01B91C">
    <w:name w:val="BE46882AA5C745F5BE54A8712A01B91C"/>
  </w:style>
  <w:style w:type="paragraph" w:customStyle="1" w:styleId="BEBF3EE424E6423293873C7A0805A9F7">
    <w:name w:val="BEBF3EE424E6423293873C7A0805A9F7"/>
  </w:style>
  <w:style w:type="paragraph" w:customStyle="1" w:styleId="8AD949FFDCE24211841E3B51544BAD0E">
    <w:name w:val="8AD949FFDCE24211841E3B51544BAD0E"/>
  </w:style>
  <w:style w:type="paragraph" w:customStyle="1" w:styleId="233F16142A6943929E10CC38E68ADE59">
    <w:name w:val="233F16142A6943929E10CC38E68ADE59"/>
  </w:style>
  <w:style w:type="paragraph" w:customStyle="1" w:styleId="92F857A5A20D4072ACCCC6B798C1020A">
    <w:name w:val="92F857A5A20D4072ACCCC6B798C1020A"/>
  </w:style>
  <w:style w:type="paragraph" w:customStyle="1" w:styleId="DF214067FCD544B58F437F30129514F4">
    <w:name w:val="DF214067FCD544B58F437F30129514F4"/>
  </w:style>
  <w:style w:type="paragraph" w:customStyle="1" w:styleId="FDBC939E5BD84270B94E15B7C0A6DF8E">
    <w:name w:val="FDBC939E5BD84270B94E15B7C0A6D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(bleu).dotx</Template>
  <TotalTime>1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Christopher MILAZZO</dc:creator>
  <cp:keywords/>
  <dc:description/>
  <cp:lastModifiedBy>MILAZZO Christopher</cp:lastModifiedBy>
  <cp:revision>2</cp:revision>
  <dcterms:created xsi:type="dcterms:W3CDTF">2020-09-10T14:43:00Z</dcterms:created>
  <dcterms:modified xsi:type="dcterms:W3CDTF">2020-09-10T14:43:00Z</dcterms:modified>
</cp:coreProperties>
</file>