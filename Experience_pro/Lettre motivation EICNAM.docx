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83" w:rsidRDefault="002611A2" w:rsidP="00B25450">
      <w:pPr>
        <w:pStyle w:val="Titre"/>
        <w:ind w:left="567"/>
      </w:pPr>
      <w:r>
        <w:t>Christopher MILAZZO</w:t>
      </w:r>
    </w:p>
    <w:p w:rsidR="005A737F" w:rsidRDefault="002611A2" w:rsidP="004677FF">
      <w:pPr>
        <w:spacing w:after="0"/>
        <w:ind w:left="567" w:right="-868"/>
        <w:rPr>
          <w:sz w:val="24"/>
          <w:szCs w:val="24"/>
          <w:lang w:bidi="fr-FR"/>
        </w:rPr>
      </w:pPr>
      <w:r w:rsidRPr="00B25450">
        <w:rPr>
          <w:sz w:val="24"/>
          <w:szCs w:val="24"/>
        </w:rPr>
        <w:t xml:space="preserve">Appt L11 – 203 Avenue de Grande </w:t>
      </w:r>
      <w:r w:rsidR="00102672" w:rsidRPr="00B25450">
        <w:rPr>
          <w:sz w:val="24"/>
          <w:szCs w:val="24"/>
        </w:rPr>
        <w:t>B</w:t>
      </w:r>
      <w:r w:rsidRPr="00B25450">
        <w:rPr>
          <w:sz w:val="24"/>
          <w:szCs w:val="24"/>
        </w:rPr>
        <w:t>retagne</w:t>
      </w:r>
      <w:r w:rsidR="005A737F">
        <w:rPr>
          <w:sz w:val="24"/>
          <w:szCs w:val="24"/>
        </w:rPr>
        <w:t>, 31300 TOULOUSE</w:t>
      </w:r>
    </w:p>
    <w:p w:rsidR="004677FF" w:rsidRDefault="002611A2" w:rsidP="004677FF">
      <w:pPr>
        <w:spacing w:after="0"/>
        <w:ind w:left="567" w:right="-868"/>
        <w:rPr>
          <w:sz w:val="24"/>
          <w:szCs w:val="24"/>
        </w:rPr>
      </w:pPr>
      <w:r w:rsidRPr="00B25450">
        <w:rPr>
          <w:sz w:val="24"/>
          <w:szCs w:val="24"/>
        </w:rPr>
        <w:t>06 65 10 4183</w:t>
      </w:r>
      <w:r w:rsidR="00965D17" w:rsidRPr="00B25450">
        <w:rPr>
          <w:sz w:val="24"/>
          <w:szCs w:val="24"/>
          <w:lang w:bidi="fr-FR"/>
        </w:rPr>
        <w:t> | </w:t>
      </w:r>
      <w:hyperlink r:id="rId7" w:history="1">
        <w:r w:rsidR="004677FF" w:rsidRPr="00FA77E8">
          <w:rPr>
            <w:rStyle w:val="Lienhypertexte"/>
            <w:sz w:val="24"/>
            <w:szCs w:val="24"/>
            <w:lang w:bidi="fr-FR"/>
          </w:rPr>
          <w:t>c.</w:t>
        </w:r>
        <w:r w:rsidR="004677FF" w:rsidRPr="00FA77E8">
          <w:rPr>
            <w:rStyle w:val="Lienhypertexte"/>
            <w:sz w:val="24"/>
            <w:szCs w:val="24"/>
          </w:rPr>
          <w:t>milazzo.dev@gmail.com</w:t>
        </w:r>
      </w:hyperlink>
    </w:p>
    <w:p w:rsidR="004677FF" w:rsidRPr="004677FF" w:rsidRDefault="004677FF" w:rsidP="004677FF">
      <w:pPr>
        <w:spacing w:after="0"/>
        <w:ind w:left="567" w:right="-868"/>
        <w:rPr>
          <w:sz w:val="24"/>
          <w:szCs w:val="24"/>
        </w:rPr>
      </w:pPr>
    </w:p>
    <w:p w:rsidR="004677FF" w:rsidRPr="004677FF" w:rsidRDefault="004677FF" w:rsidP="004677FF">
      <w:pPr>
        <w:pStyle w:val="Adresse"/>
        <w:ind w:right="-301"/>
      </w:pPr>
    </w:p>
    <w:p w:rsidR="002611A2" w:rsidRPr="00B25450" w:rsidRDefault="00B25450" w:rsidP="004677FF">
      <w:pPr>
        <w:pStyle w:val="Date"/>
        <w:spacing w:before="0" w:after="0"/>
        <w:ind w:left="567"/>
        <w:rPr>
          <w:b w:val="0"/>
          <w:bCs w:val="0"/>
          <w:sz w:val="24"/>
          <w:szCs w:val="24"/>
        </w:rPr>
      </w:pPr>
      <w:r w:rsidRPr="00B25450">
        <w:rPr>
          <w:b w:val="0"/>
          <w:bCs w:val="0"/>
          <w:sz w:val="24"/>
          <w:szCs w:val="24"/>
        </w:rPr>
        <w:t xml:space="preserve">Le </w:t>
      </w:r>
      <w:r w:rsidR="00075497">
        <w:rPr>
          <w:b w:val="0"/>
          <w:bCs w:val="0"/>
          <w:sz w:val="24"/>
          <w:szCs w:val="24"/>
        </w:rPr>
        <w:t>05</w:t>
      </w:r>
      <w:r w:rsidRPr="00B25450">
        <w:rPr>
          <w:b w:val="0"/>
          <w:bCs w:val="0"/>
          <w:sz w:val="24"/>
          <w:szCs w:val="24"/>
        </w:rPr>
        <w:t xml:space="preserve"> </w:t>
      </w:r>
      <w:r w:rsidR="00075497">
        <w:rPr>
          <w:b w:val="0"/>
          <w:bCs w:val="0"/>
          <w:sz w:val="24"/>
          <w:szCs w:val="24"/>
        </w:rPr>
        <w:t>Octobre</w:t>
      </w:r>
      <w:r w:rsidRPr="00B25450">
        <w:rPr>
          <w:b w:val="0"/>
          <w:bCs w:val="0"/>
          <w:sz w:val="24"/>
          <w:szCs w:val="24"/>
        </w:rPr>
        <w:t xml:space="preserve"> </w:t>
      </w:r>
      <w:r w:rsidR="002611A2" w:rsidRPr="00B25450">
        <w:rPr>
          <w:b w:val="0"/>
          <w:bCs w:val="0"/>
          <w:sz w:val="24"/>
          <w:szCs w:val="24"/>
        </w:rPr>
        <w:t>20</w:t>
      </w:r>
      <w:r w:rsidR="00092044" w:rsidRPr="00B25450">
        <w:rPr>
          <w:b w:val="0"/>
          <w:bCs w:val="0"/>
          <w:sz w:val="24"/>
          <w:szCs w:val="24"/>
        </w:rPr>
        <w:t>20</w:t>
      </w:r>
    </w:p>
    <w:p w:rsidR="00B25450" w:rsidRPr="00B25450" w:rsidRDefault="00B25450" w:rsidP="004677FF">
      <w:pPr>
        <w:pStyle w:val="Salutations"/>
        <w:spacing w:before="0" w:after="0"/>
        <w:ind w:left="567"/>
        <w:rPr>
          <w:sz w:val="24"/>
          <w:szCs w:val="24"/>
        </w:rPr>
      </w:pPr>
    </w:p>
    <w:p w:rsidR="002611A2" w:rsidRPr="00B25450" w:rsidRDefault="002611A2" w:rsidP="004677FF">
      <w:pPr>
        <w:pStyle w:val="Salutations"/>
        <w:spacing w:before="0" w:after="0"/>
        <w:ind w:left="567"/>
        <w:rPr>
          <w:sz w:val="24"/>
          <w:szCs w:val="24"/>
        </w:rPr>
      </w:pPr>
      <w:r w:rsidRPr="00B25450">
        <w:rPr>
          <w:sz w:val="24"/>
          <w:szCs w:val="24"/>
        </w:rPr>
        <w:t xml:space="preserve">Objet : Candidature </w:t>
      </w:r>
      <w:r w:rsidR="00075497">
        <w:rPr>
          <w:sz w:val="24"/>
          <w:szCs w:val="24"/>
        </w:rPr>
        <w:t>pour l’école d’ingénieur du CNAM Occitanie</w:t>
      </w:r>
    </w:p>
    <w:p w:rsidR="00B25450" w:rsidRDefault="00B25450" w:rsidP="004677FF">
      <w:pPr>
        <w:spacing w:after="0"/>
        <w:rPr>
          <w:sz w:val="24"/>
          <w:szCs w:val="24"/>
          <w:highlight w:val="yellow"/>
        </w:rPr>
      </w:pPr>
    </w:p>
    <w:p w:rsidR="004677FF" w:rsidRDefault="004677FF" w:rsidP="004677FF">
      <w:pPr>
        <w:spacing w:after="0"/>
        <w:rPr>
          <w:sz w:val="24"/>
          <w:szCs w:val="24"/>
          <w:highlight w:val="yellow"/>
        </w:rPr>
      </w:pPr>
    </w:p>
    <w:p w:rsidR="004677FF" w:rsidRPr="00B25450" w:rsidRDefault="004677FF" w:rsidP="004677FF">
      <w:pPr>
        <w:spacing w:after="0"/>
        <w:rPr>
          <w:sz w:val="24"/>
          <w:szCs w:val="24"/>
          <w:highlight w:val="yellow"/>
        </w:rPr>
      </w:pPr>
    </w:p>
    <w:p w:rsidR="00965D17" w:rsidRPr="00B25450" w:rsidRDefault="002611A2" w:rsidP="00B25450">
      <w:pPr>
        <w:ind w:left="567"/>
        <w:rPr>
          <w:sz w:val="24"/>
          <w:szCs w:val="24"/>
        </w:rPr>
      </w:pPr>
      <w:r w:rsidRPr="00097CDD">
        <w:rPr>
          <w:sz w:val="24"/>
          <w:szCs w:val="24"/>
        </w:rPr>
        <w:t>Madame</w:t>
      </w:r>
      <w:r w:rsidR="004573DC">
        <w:rPr>
          <w:sz w:val="24"/>
          <w:szCs w:val="24"/>
        </w:rPr>
        <w:t>, Monsieur</w:t>
      </w:r>
      <w:r w:rsidR="00097CDD">
        <w:rPr>
          <w:sz w:val="24"/>
          <w:szCs w:val="24"/>
        </w:rPr>
        <w:t>,</w:t>
      </w:r>
    </w:p>
    <w:p w:rsidR="002611A2" w:rsidRPr="00B25450" w:rsidRDefault="00075497" w:rsidP="00B25450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EA65CB">
        <w:rPr>
          <w:sz w:val="24"/>
          <w:szCs w:val="24"/>
        </w:rPr>
        <w:t>’ai l’honneur de</w:t>
      </w:r>
      <w:r w:rsidR="00CC56CA" w:rsidRPr="00B25450">
        <w:rPr>
          <w:sz w:val="24"/>
          <w:szCs w:val="24"/>
        </w:rPr>
        <w:t xml:space="preserve"> </w:t>
      </w:r>
      <w:r w:rsidR="00EA65CB">
        <w:rPr>
          <w:sz w:val="24"/>
          <w:szCs w:val="24"/>
        </w:rPr>
        <w:t>vous soumettre ma ca</w:t>
      </w:r>
      <w:r>
        <w:rPr>
          <w:sz w:val="24"/>
          <w:szCs w:val="24"/>
        </w:rPr>
        <w:t>ndidature pour intégrer l’EICNAM pour le</w:t>
      </w:r>
      <w:r w:rsidR="00CC56CA" w:rsidRPr="0077790C">
        <w:rPr>
          <w:sz w:val="24"/>
          <w:szCs w:val="24"/>
        </w:rPr>
        <w:t xml:space="preserve"> cursus d’</w:t>
      </w:r>
      <w:r w:rsidR="00CC56CA" w:rsidRPr="0077790C">
        <w:rPr>
          <w:b/>
          <w:bCs/>
          <w:sz w:val="24"/>
          <w:szCs w:val="24"/>
        </w:rPr>
        <w:t xml:space="preserve">Ingénieur en informatique, option Architecture et Ingénierie des Systèmes et des Logiciels </w:t>
      </w:r>
      <w:r w:rsidR="00CC56CA" w:rsidRPr="0077790C">
        <w:rPr>
          <w:sz w:val="24"/>
          <w:szCs w:val="24"/>
        </w:rPr>
        <w:t>(bac+</w:t>
      </w:r>
      <w:r w:rsidR="00CC56CA" w:rsidRPr="00B25450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="00CC56CA" w:rsidRPr="00B25450">
        <w:rPr>
          <w:sz w:val="24"/>
          <w:szCs w:val="24"/>
        </w:rPr>
        <w:t>.</w:t>
      </w:r>
    </w:p>
    <w:p w:rsidR="00780CD6" w:rsidRDefault="00CA0D0C" w:rsidP="00780CD6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>M</w:t>
      </w:r>
      <w:r w:rsidR="00B42B86" w:rsidRPr="00B25450">
        <w:rPr>
          <w:sz w:val="24"/>
          <w:szCs w:val="24"/>
        </w:rPr>
        <w:t xml:space="preserve">on </w:t>
      </w:r>
      <w:r w:rsidR="00EA65CB">
        <w:rPr>
          <w:sz w:val="24"/>
          <w:szCs w:val="24"/>
        </w:rPr>
        <w:t xml:space="preserve">goût pour l’innovation et les nouvelles technologies </w:t>
      </w:r>
      <w:r w:rsidR="000763E7">
        <w:rPr>
          <w:sz w:val="24"/>
          <w:szCs w:val="24"/>
        </w:rPr>
        <w:t>est né</w:t>
      </w:r>
      <w:r w:rsidR="00EA65CB">
        <w:rPr>
          <w:sz w:val="24"/>
          <w:szCs w:val="24"/>
        </w:rPr>
        <w:t xml:space="preserve"> depuis mon jeune âge grâce à ma curiosité ; J’ai toujours essayé de comprendre </w:t>
      </w:r>
      <w:r w:rsidR="00AB61CD">
        <w:rPr>
          <w:sz w:val="24"/>
          <w:szCs w:val="24"/>
        </w:rPr>
        <w:t>comment fonctionnait les choses autour de moi.</w:t>
      </w:r>
    </w:p>
    <w:p w:rsidR="00780CD6" w:rsidRPr="00B25450" w:rsidRDefault="00780CD6" w:rsidP="00780CD6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 xml:space="preserve">Le </w:t>
      </w:r>
      <w:r w:rsidRPr="0077790C">
        <w:rPr>
          <w:b/>
          <w:bCs/>
          <w:sz w:val="24"/>
          <w:szCs w:val="24"/>
        </w:rPr>
        <w:t xml:space="preserve">développement en totale autonomie </w:t>
      </w:r>
      <w:r>
        <w:rPr>
          <w:sz w:val="24"/>
          <w:szCs w:val="24"/>
        </w:rPr>
        <w:t>d’une application pour auditer les FALs d’Airbus,</w:t>
      </w:r>
      <w:r w:rsidRPr="0077790C">
        <w:rPr>
          <w:b/>
          <w:bCs/>
          <w:sz w:val="24"/>
          <w:szCs w:val="24"/>
        </w:rPr>
        <w:t xml:space="preserve"> </w:t>
      </w:r>
      <w:r w:rsidRPr="0077790C">
        <w:rPr>
          <w:sz w:val="24"/>
          <w:szCs w:val="24"/>
        </w:rPr>
        <w:t xml:space="preserve">et la </w:t>
      </w:r>
      <w:r w:rsidRPr="0077790C">
        <w:rPr>
          <w:b/>
          <w:bCs/>
          <w:sz w:val="24"/>
          <w:szCs w:val="24"/>
        </w:rPr>
        <w:t>mise en place de process</w:t>
      </w:r>
      <w:r>
        <w:rPr>
          <w:b/>
          <w:bCs/>
          <w:sz w:val="24"/>
          <w:szCs w:val="24"/>
        </w:rPr>
        <w:t>us</w:t>
      </w:r>
      <w:r w:rsidRPr="0077790C">
        <w:rPr>
          <w:b/>
          <w:bCs/>
          <w:sz w:val="24"/>
          <w:szCs w:val="24"/>
        </w:rPr>
        <w:t xml:space="preserve"> d’intégration continu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dans un contexte professionnel</w:t>
      </w:r>
      <w:r w:rsidRPr="0077790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m’on d’autant plus convaincu sur </w:t>
      </w:r>
      <w:r w:rsidRPr="00B25450">
        <w:rPr>
          <w:sz w:val="24"/>
          <w:szCs w:val="24"/>
        </w:rPr>
        <w:t>ma capacité à gérer les projets depuis leur conception jusqu’à la livraison au client</w:t>
      </w:r>
      <w:r>
        <w:rPr>
          <w:sz w:val="24"/>
          <w:szCs w:val="24"/>
        </w:rPr>
        <w:t>.</w:t>
      </w:r>
    </w:p>
    <w:p w:rsidR="00B25450" w:rsidRPr="004677FF" w:rsidRDefault="00AB61CD" w:rsidP="004677FF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Fort également de </w:t>
      </w:r>
      <w:r w:rsidR="00297726">
        <w:rPr>
          <w:sz w:val="24"/>
          <w:szCs w:val="24"/>
        </w:rPr>
        <w:t>mes expériences professionnelles</w:t>
      </w:r>
      <w:r>
        <w:rPr>
          <w:sz w:val="24"/>
          <w:szCs w:val="24"/>
        </w:rPr>
        <w:t xml:space="preserve"> au sein de </w:t>
      </w:r>
      <w:r w:rsidRPr="00297726">
        <w:rPr>
          <w:b/>
          <w:sz w:val="24"/>
          <w:szCs w:val="24"/>
        </w:rPr>
        <w:t>l’ESN</w:t>
      </w:r>
      <w:r>
        <w:rPr>
          <w:sz w:val="24"/>
          <w:szCs w:val="24"/>
        </w:rPr>
        <w:t xml:space="preserve"> </w:t>
      </w:r>
      <w:r w:rsidRPr="00297726">
        <w:rPr>
          <w:b/>
          <w:sz w:val="24"/>
          <w:szCs w:val="24"/>
        </w:rPr>
        <w:t>SII</w:t>
      </w:r>
      <w:r>
        <w:rPr>
          <w:sz w:val="24"/>
          <w:szCs w:val="24"/>
        </w:rPr>
        <w:t>, j’</w:t>
      </w:r>
      <w:r w:rsidR="00871298">
        <w:rPr>
          <w:sz w:val="24"/>
          <w:szCs w:val="24"/>
        </w:rPr>
        <w:t xml:space="preserve">ai pu confirmer ma voie de prédilection. Je </w:t>
      </w:r>
      <w:r w:rsidR="00B25450" w:rsidRPr="00B25450">
        <w:rPr>
          <w:sz w:val="24"/>
          <w:szCs w:val="24"/>
        </w:rPr>
        <w:t>suis désormais en recherche de nouveaux challenges. </w:t>
      </w:r>
      <w:r w:rsidR="00871298">
        <w:rPr>
          <w:sz w:val="24"/>
          <w:szCs w:val="24"/>
        </w:rPr>
        <w:t xml:space="preserve">En ce sens, </w:t>
      </w:r>
      <w:r w:rsidR="00297726">
        <w:rPr>
          <w:sz w:val="24"/>
          <w:szCs w:val="24"/>
        </w:rPr>
        <w:t>j’attends</w:t>
      </w:r>
      <w:r w:rsidR="00871298">
        <w:rPr>
          <w:sz w:val="24"/>
          <w:szCs w:val="24"/>
        </w:rPr>
        <w:t xml:space="preserve"> de la formation d’ingénieur au CNAM la possibilité de pouvoir aller au-delà du simple développement d’application WEB ou MOBILE. Je souhaite véritablement être capable de concevoir </w:t>
      </w:r>
      <w:r w:rsidR="00297726">
        <w:rPr>
          <w:sz w:val="24"/>
          <w:szCs w:val="24"/>
        </w:rPr>
        <w:t>tous types de systèmes</w:t>
      </w:r>
      <w:r w:rsidR="00871298">
        <w:rPr>
          <w:sz w:val="24"/>
          <w:szCs w:val="24"/>
        </w:rPr>
        <w:t xml:space="preserve"> complexes sur des </w:t>
      </w:r>
      <w:r w:rsidR="00297726">
        <w:rPr>
          <w:sz w:val="24"/>
          <w:szCs w:val="24"/>
        </w:rPr>
        <w:t>environnements</w:t>
      </w:r>
      <w:r w:rsidR="00871298">
        <w:rPr>
          <w:sz w:val="24"/>
          <w:szCs w:val="24"/>
        </w:rPr>
        <w:t xml:space="preserve"> fortement restreint</w:t>
      </w:r>
      <w:r w:rsidR="00297726">
        <w:rPr>
          <w:sz w:val="24"/>
          <w:szCs w:val="24"/>
        </w:rPr>
        <w:t>s</w:t>
      </w:r>
      <w:r w:rsidR="00871298">
        <w:rPr>
          <w:sz w:val="24"/>
          <w:szCs w:val="24"/>
        </w:rPr>
        <w:t xml:space="preserve"> par exemple. Ou encore d’innover </w:t>
      </w:r>
      <w:r w:rsidR="00297726">
        <w:rPr>
          <w:sz w:val="24"/>
          <w:szCs w:val="24"/>
        </w:rPr>
        <w:t>en matière de nouvelles technologies en mettant en œuvre des notions de deep learning ou autre avancée majeure en la matière.</w:t>
      </w:r>
    </w:p>
    <w:p w:rsidR="00B25450" w:rsidRPr="00B25450" w:rsidRDefault="00780CD6" w:rsidP="007612E1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CA0D0C" w:rsidRPr="00B25450">
        <w:rPr>
          <w:sz w:val="24"/>
          <w:szCs w:val="24"/>
        </w:rPr>
        <w:t xml:space="preserve">e </w:t>
      </w:r>
      <w:r w:rsidR="002611A2" w:rsidRPr="00B25450">
        <w:rPr>
          <w:sz w:val="24"/>
          <w:szCs w:val="24"/>
        </w:rPr>
        <w:t xml:space="preserve">vous prie </w:t>
      </w:r>
      <w:r>
        <w:rPr>
          <w:sz w:val="24"/>
          <w:szCs w:val="24"/>
        </w:rPr>
        <w:t>d’agréer</w:t>
      </w:r>
      <w:r w:rsidR="002611A2" w:rsidRPr="00B25450">
        <w:rPr>
          <w:sz w:val="24"/>
          <w:szCs w:val="24"/>
        </w:rPr>
        <w:t xml:space="preserve">, </w:t>
      </w:r>
      <w:r w:rsidR="002611A2" w:rsidRPr="00C23BC9">
        <w:rPr>
          <w:sz w:val="24"/>
          <w:szCs w:val="24"/>
        </w:rPr>
        <w:t>Madame,</w:t>
      </w:r>
      <w:r w:rsidR="004573DC">
        <w:rPr>
          <w:sz w:val="24"/>
          <w:szCs w:val="24"/>
        </w:rPr>
        <w:t xml:space="preserve"> Monsieur,</w:t>
      </w:r>
      <w:r w:rsidR="00AB61CD">
        <w:rPr>
          <w:sz w:val="24"/>
          <w:szCs w:val="24"/>
        </w:rPr>
        <w:t xml:space="preserve"> </w:t>
      </w:r>
      <w:r w:rsidR="00E363D8">
        <w:rPr>
          <w:sz w:val="24"/>
          <w:szCs w:val="24"/>
        </w:rPr>
        <w:t xml:space="preserve">mes respectueuses </w:t>
      </w:r>
      <w:r w:rsidR="007612E1">
        <w:rPr>
          <w:sz w:val="24"/>
          <w:szCs w:val="24"/>
        </w:rPr>
        <w:t>salutations</w:t>
      </w:r>
      <w:r w:rsidR="002611A2" w:rsidRPr="00B25450">
        <w:rPr>
          <w:sz w:val="24"/>
          <w:szCs w:val="24"/>
        </w:rPr>
        <w:t>.</w:t>
      </w:r>
    </w:p>
    <w:p w:rsidR="00B25450" w:rsidRDefault="00B25450" w:rsidP="00B25450">
      <w:pPr>
        <w:spacing w:after="0"/>
        <w:ind w:left="567" w:firstLine="567"/>
        <w:rPr>
          <w:sz w:val="24"/>
          <w:szCs w:val="24"/>
        </w:rPr>
      </w:pPr>
    </w:p>
    <w:p w:rsidR="00A03DD2" w:rsidRPr="00B25450" w:rsidRDefault="00A03DD2" w:rsidP="00B25450">
      <w:pPr>
        <w:spacing w:after="0"/>
        <w:ind w:left="567" w:firstLine="567"/>
        <w:rPr>
          <w:sz w:val="24"/>
          <w:szCs w:val="24"/>
        </w:rPr>
      </w:pPr>
    </w:p>
    <w:sdt>
      <w:sdtPr>
        <w:rPr>
          <w:sz w:val="24"/>
          <w:szCs w:val="24"/>
        </w:rPr>
        <w:alias w:val="Votre nom :"/>
        <w:tag w:val="Votre nom :"/>
        <w:id w:val="-80522426"/>
        <w:placeholder>
          <w:docPart w:val="FDBC939E5BD84270B94E15B7C0A6DF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 w:multiLine="1"/>
      </w:sdtPr>
      <w:sdtContent>
        <w:p w:rsidR="00302A2C" w:rsidRPr="00A03DD2" w:rsidRDefault="004573DC" w:rsidP="00780CD6">
          <w:pPr>
            <w:ind w:left="5245"/>
            <w:rPr>
              <w:sz w:val="24"/>
              <w:szCs w:val="24"/>
            </w:rPr>
          </w:pPr>
          <w:r>
            <w:rPr>
              <w:sz w:val="24"/>
              <w:szCs w:val="24"/>
            </w:rPr>
            <w:t>Christopher MILAZZO</w:t>
          </w:r>
        </w:p>
      </w:sdtContent>
    </w:sdt>
    <w:sectPr w:rsidR="00302A2C" w:rsidRPr="00A03DD2" w:rsidSect="00B25450">
      <w:footerReference w:type="default" r:id="rId8"/>
      <w:pgSz w:w="11907" w:h="16839" w:code="9"/>
      <w:pgMar w:top="1843" w:right="184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AD6" w:rsidRDefault="00E66AD6">
      <w:pPr>
        <w:spacing w:after="0"/>
      </w:pPr>
      <w:r>
        <w:separator/>
      </w:r>
    </w:p>
  </w:endnote>
  <w:endnote w:type="continuationSeparator" w:id="1">
    <w:p w:rsidR="00E66AD6" w:rsidRDefault="00E66A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B86" w:rsidRDefault="00B42B86">
    <w:pPr>
      <w:pStyle w:val="Pieddepage"/>
    </w:pPr>
    <w:r>
      <w:rPr>
        <w:lang w:bidi="fr-FR"/>
      </w:rPr>
      <w:t>Page </w:t>
    </w:r>
    <w:r w:rsidR="009245A3"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 w:rsidR="009245A3">
      <w:rPr>
        <w:lang w:bidi="fr-FR"/>
      </w:rPr>
      <w:fldChar w:fldCharType="separate"/>
    </w:r>
    <w:r>
      <w:rPr>
        <w:noProof/>
        <w:lang w:bidi="fr-FR"/>
      </w:rPr>
      <w:t>1</w:t>
    </w:r>
    <w:r w:rsidR="009245A3">
      <w:rPr>
        <w:noProof/>
        <w:lang w:bidi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AD6" w:rsidRDefault="00E66AD6">
      <w:pPr>
        <w:spacing w:after="0"/>
      </w:pPr>
      <w:r>
        <w:separator/>
      </w:r>
    </w:p>
  </w:footnote>
  <w:footnote w:type="continuationSeparator" w:id="1">
    <w:p w:rsidR="00E66AD6" w:rsidRDefault="00E66AD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11A2"/>
    <w:rsid w:val="00071DFE"/>
    <w:rsid w:val="00075497"/>
    <w:rsid w:val="000763E7"/>
    <w:rsid w:val="00091579"/>
    <w:rsid w:val="00092044"/>
    <w:rsid w:val="00097CDD"/>
    <w:rsid w:val="000D5AB1"/>
    <w:rsid w:val="000F03EE"/>
    <w:rsid w:val="00102672"/>
    <w:rsid w:val="00121055"/>
    <w:rsid w:val="00123565"/>
    <w:rsid w:val="00183349"/>
    <w:rsid w:val="00192D5E"/>
    <w:rsid w:val="002045EB"/>
    <w:rsid w:val="00242F33"/>
    <w:rsid w:val="002533F5"/>
    <w:rsid w:val="002611A2"/>
    <w:rsid w:val="002857C9"/>
    <w:rsid w:val="00293B83"/>
    <w:rsid w:val="00297726"/>
    <w:rsid w:val="00302A2C"/>
    <w:rsid w:val="00331E73"/>
    <w:rsid w:val="003631E1"/>
    <w:rsid w:val="00381669"/>
    <w:rsid w:val="00435509"/>
    <w:rsid w:val="00442DC6"/>
    <w:rsid w:val="00443BB3"/>
    <w:rsid w:val="004573DC"/>
    <w:rsid w:val="004677FF"/>
    <w:rsid w:val="0052105A"/>
    <w:rsid w:val="005A737F"/>
    <w:rsid w:val="005F25FC"/>
    <w:rsid w:val="00673C35"/>
    <w:rsid w:val="00695998"/>
    <w:rsid w:val="006A3CE7"/>
    <w:rsid w:val="006E1E94"/>
    <w:rsid w:val="0072398A"/>
    <w:rsid w:val="007612E1"/>
    <w:rsid w:val="0076387D"/>
    <w:rsid w:val="0077790C"/>
    <w:rsid w:val="00780CD6"/>
    <w:rsid w:val="00784A28"/>
    <w:rsid w:val="00826A1F"/>
    <w:rsid w:val="00871298"/>
    <w:rsid w:val="008F15C5"/>
    <w:rsid w:val="009245A3"/>
    <w:rsid w:val="00926D9D"/>
    <w:rsid w:val="00965D17"/>
    <w:rsid w:val="009B54C3"/>
    <w:rsid w:val="009D7269"/>
    <w:rsid w:val="009E5F96"/>
    <w:rsid w:val="00A03DD2"/>
    <w:rsid w:val="00A11179"/>
    <w:rsid w:val="00A157FE"/>
    <w:rsid w:val="00A27383"/>
    <w:rsid w:val="00A736B0"/>
    <w:rsid w:val="00A738A7"/>
    <w:rsid w:val="00A97EB1"/>
    <w:rsid w:val="00AB61CD"/>
    <w:rsid w:val="00B25450"/>
    <w:rsid w:val="00B42B86"/>
    <w:rsid w:val="00B64FC3"/>
    <w:rsid w:val="00C23BC9"/>
    <w:rsid w:val="00C83E3C"/>
    <w:rsid w:val="00CA0D0C"/>
    <w:rsid w:val="00CC56CA"/>
    <w:rsid w:val="00D02A74"/>
    <w:rsid w:val="00D7651E"/>
    <w:rsid w:val="00D905F1"/>
    <w:rsid w:val="00DA31C2"/>
    <w:rsid w:val="00DB249D"/>
    <w:rsid w:val="00DC41CC"/>
    <w:rsid w:val="00DF56DD"/>
    <w:rsid w:val="00E363D8"/>
    <w:rsid w:val="00E40183"/>
    <w:rsid w:val="00E66AD6"/>
    <w:rsid w:val="00EA65CB"/>
    <w:rsid w:val="00EC46AA"/>
    <w:rsid w:val="00F434A0"/>
    <w:rsid w:val="00F96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Titre1">
    <w:name w:val="heading 1"/>
    <w:basedOn w:val="Normal"/>
    <w:link w:val="Titre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resse"/>
    <w:link w:val="Date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ar">
    <w:name w:val="Date Car"/>
    <w:basedOn w:val="Policepardfau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Normal"/>
    <w:next w:val="Salutations"/>
    <w:uiPriority w:val="3"/>
    <w:qFormat/>
    <w:rsid w:val="00965D17"/>
    <w:pPr>
      <w:spacing w:line="336" w:lineRule="auto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0D5AB1"/>
    <w:rPr>
      <w:rFonts w:eastAsiaTheme="minorEastAsia"/>
      <w:color w:val="2A7B88" w:themeColor="accent1" w:themeShade="BF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sCar">
    <w:name w:val="Salutations Car"/>
    <w:basedOn w:val="Policepardfaut"/>
    <w:link w:val="Salutations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ar">
    <w:name w:val="Signature Car"/>
    <w:basedOn w:val="Policepardfau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0D5AB1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DF56DD"/>
    <w:rPr>
      <w:color w:val="3A3836" w:themeColor="background2" w:themeShade="4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DF56DD"/>
    <w:rPr>
      <w:i/>
      <w:iCs/>
      <w:color w:val="2A7B88" w:themeColor="accent1" w:themeShade="BF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Lienhypertexte">
    <w:name w:val="Hyperlink"/>
    <w:basedOn w:val="Policepardfaut"/>
    <w:uiPriority w:val="99"/>
    <w:unhideWhenUsed/>
    <w:rsid w:val="00DF56DD"/>
    <w:rPr>
      <w:color w:val="2A7B88" w:themeColor="accent1" w:themeShade="BF"/>
      <w:u w:val="single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F56DD"/>
    <w:rPr>
      <w:szCs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F56DD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736B0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56DD"/>
    <w:rPr>
      <w:rFonts w:ascii="Segoe UI" w:hAnsi="Segoe UI" w:cs="Segoe UI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re8Car">
    <w:name w:val="Titre 8 Car"/>
    <w:basedOn w:val="Policepardfaut"/>
    <w:link w:val="Titre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6B0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36B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36B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36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36B0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736B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36B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6B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736B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736B0"/>
    <w:rPr>
      <w:rFonts w:ascii="Consolas" w:hAnsi="Consolas"/>
      <w:szCs w:val="21"/>
    </w:rPr>
  </w:style>
  <w:style w:type="character" w:styleId="Accentuation">
    <w:name w:val="Emphasis"/>
    <w:basedOn w:val="Policepardfaut"/>
    <w:uiPriority w:val="20"/>
    <w:qFormat/>
    <w:rsid w:val="00B25450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677F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.milazzo.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dev_18_1\AppData\Roaming\Microsoft\Templates\Lettre%20de%20motivation%20(ble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BC939E5BD84270B94E15B7C0A6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DBC5C-5454-45DB-8C19-5A32AF5A2E7C}"/>
      </w:docPartPr>
      <w:docPartBody>
        <w:p w:rsidR="0065744E" w:rsidRDefault="00D80F73">
          <w:pPr>
            <w:pStyle w:val="FDBC939E5BD84270B94E15B7C0A6DF8E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80F73"/>
    <w:rsid w:val="002A72C5"/>
    <w:rsid w:val="005C6CA8"/>
    <w:rsid w:val="0065744E"/>
    <w:rsid w:val="006E5253"/>
    <w:rsid w:val="00777493"/>
    <w:rsid w:val="00860F96"/>
    <w:rsid w:val="00AB2A9B"/>
    <w:rsid w:val="00D80F73"/>
    <w:rsid w:val="00DC2307"/>
    <w:rsid w:val="00E44D30"/>
    <w:rsid w:val="00FC6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06DEDE9F6C4EA8808B85739C597A19">
    <w:name w:val="4906DEDE9F6C4EA8808B85739C597A19"/>
    <w:rsid w:val="00DC2307"/>
  </w:style>
  <w:style w:type="paragraph" w:customStyle="1" w:styleId="DD8F11C00CD54628A8593EAC6ED82024">
    <w:name w:val="DD8F11C00CD54628A8593EAC6ED82024"/>
    <w:rsid w:val="00DC2307"/>
  </w:style>
  <w:style w:type="paragraph" w:customStyle="1" w:styleId="B69307F0DE974ECBB397D9ABD8869BD6">
    <w:name w:val="B69307F0DE974ECBB397D9ABD8869BD6"/>
    <w:rsid w:val="00DC2307"/>
  </w:style>
  <w:style w:type="paragraph" w:customStyle="1" w:styleId="3BA3D569D8D8414ABD0BEF81A302A775">
    <w:name w:val="3BA3D569D8D8414ABD0BEF81A302A775"/>
    <w:rsid w:val="00DC2307"/>
  </w:style>
  <w:style w:type="paragraph" w:customStyle="1" w:styleId="5F057AF1AD874FF486462996B4F6F6B9">
    <w:name w:val="5F057AF1AD874FF486462996B4F6F6B9"/>
    <w:rsid w:val="00DC2307"/>
  </w:style>
  <w:style w:type="paragraph" w:customStyle="1" w:styleId="13C550C1C738420AB61F89AC47074CE6">
    <w:name w:val="13C550C1C738420AB61F89AC47074CE6"/>
    <w:rsid w:val="00DC2307"/>
  </w:style>
  <w:style w:type="paragraph" w:customStyle="1" w:styleId="BE46882AA5C745F5BE54A8712A01B91C">
    <w:name w:val="BE46882AA5C745F5BE54A8712A01B91C"/>
    <w:rsid w:val="00DC2307"/>
  </w:style>
  <w:style w:type="paragraph" w:customStyle="1" w:styleId="BEBF3EE424E6423293873C7A0805A9F7">
    <w:name w:val="BEBF3EE424E6423293873C7A0805A9F7"/>
    <w:rsid w:val="00DC2307"/>
  </w:style>
  <w:style w:type="paragraph" w:customStyle="1" w:styleId="8AD949FFDCE24211841E3B51544BAD0E">
    <w:name w:val="8AD949FFDCE24211841E3B51544BAD0E"/>
    <w:rsid w:val="00DC2307"/>
  </w:style>
  <w:style w:type="paragraph" w:customStyle="1" w:styleId="233F16142A6943929E10CC38E68ADE59">
    <w:name w:val="233F16142A6943929E10CC38E68ADE59"/>
    <w:rsid w:val="00DC2307"/>
  </w:style>
  <w:style w:type="paragraph" w:customStyle="1" w:styleId="92F857A5A20D4072ACCCC6B798C1020A">
    <w:name w:val="92F857A5A20D4072ACCCC6B798C1020A"/>
    <w:rsid w:val="00DC2307"/>
  </w:style>
  <w:style w:type="paragraph" w:customStyle="1" w:styleId="DF214067FCD544B58F437F30129514F4">
    <w:name w:val="DF214067FCD544B58F437F30129514F4"/>
    <w:rsid w:val="00DC2307"/>
  </w:style>
  <w:style w:type="paragraph" w:customStyle="1" w:styleId="FDBC939E5BD84270B94E15B7C0A6DF8E">
    <w:name w:val="FDBC939E5BD84270B94E15B7C0A6DF8E"/>
    <w:rsid w:val="00DC23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(bleu).dotx</Template>
  <TotalTime>150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Christopher MILAZZO</dc:creator>
  <cp:keywords/>
  <dc:description/>
  <cp:lastModifiedBy>mydel</cp:lastModifiedBy>
  <cp:revision>7</cp:revision>
  <dcterms:created xsi:type="dcterms:W3CDTF">2020-09-10T14:43:00Z</dcterms:created>
  <dcterms:modified xsi:type="dcterms:W3CDTF">2020-10-05T12:26:00Z</dcterms:modified>
</cp:coreProperties>
</file>